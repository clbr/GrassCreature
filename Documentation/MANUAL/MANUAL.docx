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B0" w:rsidRDefault="004542B0" w:rsidP="004542B0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MANUAL</w:t>
      </w:r>
    </w:p>
    <w:p w:rsidR="004542B0" w:rsidRDefault="004542B0" w:rsidP="004542B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4542B0">
        <w:rPr>
          <w:rFonts w:asciiTheme="minorHAnsi" w:hAnsiTheme="minorHAnsi"/>
        </w:rPr>
        <w:t>Registration (Image of the front page and the ’register’ button)</w:t>
      </w:r>
    </w:p>
    <w:p w:rsidR="004542B0" w:rsidRDefault="004542B0" w:rsidP="004542B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Clicking the ‘Register’ button</w:t>
      </w:r>
    </w:p>
    <w:p w:rsidR="004542B0" w:rsidRDefault="004542B0" w:rsidP="004542B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Filling out the required/optional fields</w:t>
      </w:r>
    </w:p>
    <w:p w:rsidR="004542B0" w:rsidRPr="004542B0" w:rsidRDefault="004542B0" w:rsidP="004542B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Clicking ‘Confirm’ button</w:t>
      </w:r>
    </w:p>
    <w:p w:rsidR="004542B0" w:rsidRDefault="004542B0" w:rsidP="004542B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Adding an idea (Image of the idea adding process)</w:t>
      </w:r>
    </w:p>
    <w:p w:rsidR="004542B0" w:rsidRDefault="004542B0" w:rsidP="004542B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‘Add idea’ button</w:t>
      </w:r>
    </w:p>
    <w:p w:rsidR="004542B0" w:rsidRDefault="004542B0" w:rsidP="004542B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Filling out the required/optional fields</w:t>
      </w:r>
    </w:p>
    <w:p w:rsidR="004542B0" w:rsidRDefault="004542B0" w:rsidP="004542B0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‘Confirm’</w:t>
      </w:r>
    </w:p>
    <w:p w:rsidR="004542B0" w:rsidRDefault="004542B0" w:rsidP="004542B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Viewing an idea (Image of the idea viewing process)</w:t>
      </w:r>
    </w:p>
    <w:p w:rsidR="00B421A7" w:rsidRDefault="00B421A7" w:rsidP="00B421A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Clicking the ‘View ideas’ button</w:t>
      </w:r>
    </w:p>
    <w:p w:rsidR="00B421A7" w:rsidRDefault="00B421A7" w:rsidP="00B421A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Clicking the idea you wish to view</w:t>
      </w:r>
    </w:p>
    <w:p w:rsidR="00B421A7" w:rsidRDefault="00B421A7" w:rsidP="004542B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Editing an Idea (Images of the editing process)</w:t>
      </w:r>
    </w:p>
    <w:p w:rsidR="00B421A7" w:rsidRDefault="00B421A7" w:rsidP="00B421A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‘My Profile’</w:t>
      </w:r>
    </w:p>
    <w:p w:rsidR="00B421A7" w:rsidRDefault="00B421A7" w:rsidP="00B421A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the idea you wish to edit</w:t>
      </w:r>
    </w:p>
    <w:p w:rsidR="00B421A7" w:rsidRDefault="00B421A7" w:rsidP="00B421A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‘Edit idea’ button</w:t>
      </w:r>
    </w:p>
    <w:p w:rsidR="00B421A7" w:rsidRDefault="00B421A7" w:rsidP="00B421A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Make the changes you wanted</w:t>
      </w:r>
    </w:p>
    <w:p w:rsidR="00B421A7" w:rsidRDefault="00B421A7" w:rsidP="00B421A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‘Confirm Changes’</w:t>
      </w:r>
    </w:p>
    <w:p w:rsidR="00B421A7" w:rsidRDefault="00B421A7" w:rsidP="004542B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Editing Profile</w:t>
      </w:r>
    </w:p>
    <w:p w:rsidR="00B421A7" w:rsidRDefault="00B421A7" w:rsidP="00B421A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‘My Profile’</w:t>
      </w:r>
    </w:p>
    <w:p w:rsidR="00B421A7" w:rsidRDefault="00B421A7" w:rsidP="00B421A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‘Edit Profile’</w:t>
      </w:r>
    </w:p>
    <w:p w:rsidR="00B421A7" w:rsidRDefault="00B421A7" w:rsidP="00B421A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Make the changes/additions you wanted</w:t>
      </w:r>
    </w:p>
    <w:p w:rsidR="00B421A7" w:rsidRDefault="00B421A7" w:rsidP="00B421A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Click ‘Confirm’</w:t>
      </w:r>
    </w:p>
    <w:p w:rsidR="004542B0" w:rsidRPr="00B421A7" w:rsidRDefault="00B421A7" w:rsidP="00B421A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421A7">
        <w:rPr>
          <w:rFonts w:asciiTheme="minorHAnsi" w:hAnsiTheme="minorHAnsi"/>
        </w:rPr>
        <w:br w:type="page"/>
      </w:r>
      <w:bookmarkStart w:id="0" w:name="_GoBack"/>
      <w:bookmarkEnd w:id="0"/>
    </w:p>
    <w:p w:rsidR="00B421A7" w:rsidRDefault="00B421A7" w:rsidP="00B421A7">
      <w:pPr>
        <w:pStyle w:val="ListParagraph"/>
        <w:ind w:left="1440"/>
        <w:rPr>
          <w:rFonts w:asciiTheme="minorHAnsi" w:hAnsiTheme="minorHAnsi"/>
        </w:rPr>
      </w:pPr>
    </w:p>
    <w:p w:rsidR="00B421A7" w:rsidRPr="00B421A7" w:rsidRDefault="00B421A7" w:rsidP="00B421A7">
      <w:pPr>
        <w:ind w:left="720"/>
        <w:rPr>
          <w:rFonts w:asciiTheme="minorHAnsi" w:hAnsiTheme="minorHAnsi"/>
        </w:rPr>
      </w:pPr>
    </w:p>
    <w:p w:rsidR="004542B0" w:rsidRPr="004542B0" w:rsidRDefault="004542B0" w:rsidP="004542B0">
      <w:pPr>
        <w:rPr>
          <w:rFonts w:asciiTheme="minorHAnsi" w:hAnsiTheme="minorHAnsi"/>
        </w:rPr>
      </w:pPr>
    </w:p>
    <w:p w:rsidR="004542B0" w:rsidRPr="004542B0" w:rsidRDefault="004542B0">
      <w:pPr>
        <w:rPr>
          <w:rFonts w:asciiTheme="minorHAnsi" w:hAnsiTheme="minorHAnsi"/>
        </w:rPr>
      </w:pPr>
    </w:p>
    <w:sectPr w:rsidR="004542B0" w:rsidRPr="00454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E2C1D"/>
    <w:multiLevelType w:val="hybridMultilevel"/>
    <w:tmpl w:val="B17EC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724F6"/>
    <w:multiLevelType w:val="hybridMultilevel"/>
    <w:tmpl w:val="1C80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B0"/>
    <w:rsid w:val="004542B0"/>
    <w:rsid w:val="00510CCC"/>
    <w:rsid w:val="006B699A"/>
    <w:rsid w:val="00B421A7"/>
    <w:rsid w:val="00D1794E"/>
    <w:rsid w:val="00F510E2"/>
    <w:rsid w:val="00F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CCC"/>
    <w:rPr>
      <w:rFonts w:ascii="Aharoni" w:hAnsi="Aharon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10CCC"/>
    <w:pPr>
      <w:spacing w:after="0" w:line="240" w:lineRule="auto"/>
    </w:pPr>
    <w:rPr>
      <w:b/>
      <w:sz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CC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454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CCC"/>
    <w:rPr>
      <w:rFonts w:ascii="Aharoni" w:hAnsi="Aharon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10CCC"/>
    <w:pPr>
      <w:spacing w:after="0" w:line="240" w:lineRule="auto"/>
    </w:pPr>
    <w:rPr>
      <w:b/>
      <w:sz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CC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45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B8AD503F</Template>
  <TotalTime>17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LabraNet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Joonas Tiilikainen</dc:creator>
  <cp:lastModifiedBy>Joonas Tiilikainen</cp:lastModifiedBy>
  <cp:revision>1</cp:revision>
  <dcterms:created xsi:type="dcterms:W3CDTF">2012-02-13T11:33:00Z</dcterms:created>
  <dcterms:modified xsi:type="dcterms:W3CDTF">2012-02-13T11:50:00Z</dcterms:modified>
</cp:coreProperties>
</file>